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4ECA1E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56BBE68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770D2E" wp14:editId="094161D3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0CB89C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V2luZG93cyBQaG90&#10;byBFZGl0b3IgMTAuMC4xMDAxMS4xNjM4NABXaW5kb3dzIFBob3RvIEVkaXRvciAxMC4wLjEwMDEx&#10;LjE2Mzg0ADIwMTk6MDQ6MjMgMTc6MDU6MTcAAAaQAwACAAAAFAAAERyQBAACAAAAFAAAETCSkQAC&#10;AAAAAzQ3AACSkgACAAAAAzQ3AACgAQADAAAAAQABAADqHAAHAAAIDAAACRA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nhtcD0iaHR0cDovL25zLmFkb2JlLmNvbS94YXAvMS4wLyI+PHhtcDpDcmVhdG9yVG9vbD5X&#10;aW5kb3dzIFBob3RvIEVkaXRvciAxMC4wLjEwMDExLjE2Mzg0PC94bXA6Q3JlYXRvclRvb2w+PHht&#10;cDpDcmVhdGVEYXRlPjIwMTktMDQtMjNUMTc6MDQ6MDQuNDY5PC94bXA6Q3JlYXRlRGF0ZT48L3Jk&#10;ZjpEZXNjcmlwdGlvbj48L3JkZjpSREY+PC94OnhtcG1ldGE+DQ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8P3hwYWNrZXQgZW5kPSd3Jz8+/9sAQwADAgIDAgIDAwMDBAMDBAUIBQUE&#10;BAUKBwcGCAwKDAwLCgsLDQ4SEA0OEQ4LCxAWEBETFBUVFQwPFxgWFBgSFBUU/9sAQwEDBAQFBAUJ&#10;BQUJFA0LDRQUFBQUFBQUFBQUFBQUFBQUFBQUFBQUFBQUFBQUFBQUFBQUFBQUFBQUFBQUFBQUFBQU&#10;/8AAEQgEMwQ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1747C4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CD0FAEC" w14:textId="77777777" w:rsidR="001B2ABD" w:rsidRDefault="00CA32B3" w:rsidP="001B2ABD">
            <w:pPr>
              <w:pStyle w:val="Title"/>
            </w:pPr>
            <w:r>
              <w:t>daniel amoni</w:t>
            </w:r>
          </w:p>
          <w:p w14:paraId="1F8ABE3B" w14:textId="77777777" w:rsidR="001B2ABD" w:rsidRDefault="0001682D" w:rsidP="001B2ABD">
            <w:pPr>
              <w:pStyle w:val="Subtitle"/>
            </w:pPr>
            <w:r w:rsidRPr="008A4A12">
              <w:rPr>
                <w:spacing w:val="0"/>
                <w:w w:val="93"/>
              </w:rPr>
              <w:t>Online resume</w:t>
            </w:r>
            <w:r w:rsidRPr="008A4A12">
              <w:rPr>
                <w:spacing w:val="10"/>
                <w:w w:val="93"/>
              </w:rPr>
              <w:t>:</w:t>
            </w:r>
          </w:p>
          <w:p w14:paraId="783719FB" w14:textId="53127E79" w:rsidR="0001682D" w:rsidRPr="0001682D" w:rsidRDefault="00000000" w:rsidP="0001682D">
            <w:hyperlink r:id="rId11" w:tgtFrame="_blank" w:history="1">
              <w:r w:rsidR="00CF6033"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https://magenta-malasada-b84075.netlify.app</w:t>
              </w:r>
            </w:hyperlink>
          </w:p>
        </w:tc>
      </w:tr>
      <w:tr w:rsidR="001B2ABD" w14:paraId="019FDA6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74C6025105E42A8B663A7542133771E"/>
              </w:placeholder>
              <w:temporary/>
              <w:showingPlcHdr/>
              <w15:appearance w15:val="hidden"/>
            </w:sdtPr>
            <w:sdtContent>
              <w:p w14:paraId="350BEE2A" w14:textId="1DABD2B6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5BC939B" w14:textId="00BE9B0D" w:rsidR="00036450" w:rsidRDefault="007F1800" w:rsidP="00924B89">
            <w:r>
              <w:t xml:space="preserve">Venezuelan, </w:t>
            </w:r>
            <w:r w:rsidR="002304C8">
              <w:t>U</w:t>
            </w:r>
            <w:r w:rsidR="00FD631F">
              <w:t>.</w:t>
            </w:r>
            <w:r w:rsidR="002304C8">
              <w:t>S</w:t>
            </w:r>
            <w:r w:rsidR="00FD631F">
              <w:t>.</w:t>
            </w:r>
            <w:r w:rsidR="002304C8">
              <w:t xml:space="preserve"> Permanent resident</w:t>
            </w:r>
            <w:r w:rsidR="00413913">
              <w:t xml:space="preserve">, </w:t>
            </w:r>
            <w:r w:rsidR="002A2DAA">
              <w:t>30</w:t>
            </w:r>
            <w:r w:rsidR="00413913">
              <w:t xml:space="preserve"> years old</w:t>
            </w:r>
            <w:r w:rsidR="00354F3A">
              <w:t>.</w:t>
            </w:r>
          </w:p>
          <w:p w14:paraId="4E776CB0" w14:textId="77777777" w:rsidR="00036450" w:rsidRDefault="00036450" w:rsidP="00036450"/>
          <w:sdt>
            <w:sdtPr>
              <w:id w:val="-1954003311"/>
              <w:placeholder>
                <w:docPart w:val="0F00CAE0A52F40728273488D993E025F"/>
              </w:placeholder>
              <w:temporary/>
              <w:showingPlcHdr/>
              <w15:appearance w15:val="hidden"/>
            </w:sdtPr>
            <w:sdtContent>
              <w:p w14:paraId="56916B6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D584BD546F34F9B8F45798F28F7EED4"/>
              </w:placeholder>
              <w:temporary/>
              <w:showingPlcHdr/>
              <w15:appearance w15:val="hidden"/>
            </w:sdtPr>
            <w:sdtContent>
              <w:p w14:paraId="23D376D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1DC36" w14:textId="77777777" w:rsidR="004D3011" w:rsidRDefault="00924B89" w:rsidP="004D3011">
            <w:r>
              <w:t>786-354 2467</w:t>
            </w:r>
          </w:p>
          <w:p w14:paraId="4AE9C481" w14:textId="77777777" w:rsidR="004D3011" w:rsidRDefault="004D3011" w:rsidP="004D3011"/>
          <w:sdt>
            <w:sdtPr>
              <w:id w:val="-240260293"/>
              <w:placeholder>
                <w:docPart w:val="C74999A4128647B4801DFA09EAF0BA48"/>
              </w:placeholder>
              <w:temporary/>
              <w:showingPlcHdr/>
              <w15:appearance w15:val="hidden"/>
            </w:sdtPr>
            <w:sdtContent>
              <w:p w14:paraId="05246E3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BA1AB8C" w14:textId="77777777" w:rsidR="00036450" w:rsidRPr="00E4381A" w:rsidRDefault="00924B89" w:rsidP="004D3011">
            <w:pPr>
              <w:rPr>
                <w:rStyle w:val="Hyperlink"/>
              </w:rPr>
            </w:pPr>
            <w:r>
              <w:t>danielamoni1410@gmail.com</w:t>
            </w:r>
          </w:p>
          <w:p w14:paraId="5D997163" w14:textId="14B5FCD4" w:rsidR="004D3011" w:rsidRPr="004D3011" w:rsidRDefault="004D3011" w:rsidP="00924B89">
            <w:pPr>
              <w:pStyle w:val="Heading3"/>
            </w:pPr>
          </w:p>
        </w:tc>
        <w:tc>
          <w:tcPr>
            <w:tcW w:w="720" w:type="dxa"/>
          </w:tcPr>
          <w:p w14:paraId="78850CB9" w14:textId="1E7A1B0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FCFF53F44A540678ECCEFD241BFDAD2"/>
              </w:placeholder>
              <w:temporary/>
              <w:showingPlcHdr/>
              <w15:appearance w15:val="hidden"/>
            </w:sdtPr>
            <w:sdtContent>
              <w:p w14:paraId="23460B8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134BFF6" w14:textId="25ADFD0C" w:rsidR="00036450" w:rsidRPr="00CA32B3" w:rsidRDefault="00CA32B3" w:rsidP="00B359E4">
            <w:pPr>
              <w:pStyle w:val="Heading4"/>
            </w:pPr>
            <w:proofErr w:type="gramStart"/>
            <w:r w:rsidRPr="00CA32B3">
              <w:rPr>
                <w:rFonts w:ascii="Helvetica" w:hAnsi="Helvetica"/>
                <w:bCs/>
                <w:color w:val="000000"/>
              </w:rPr>
              <w:t>Bachelor's</w:t>
            </w:r>
            <w:proofErr w:type="gramEnd"/>
            <w:r w:rsidRPr="00CA32B3">
              <w:rPr>
                <w:rFonts w:ascii="Helvetica" w:hAnsi="Helvetica"/>
                <w:bCs/>
                <w:color w:val="000000"/>
              </w:rPr>
              <w:t xml:space="preserve"> in </w:t>
            </w:r>
            <w:r w:rsidR="008A4A12">
              <w:rPr>
                <w:rFonts w:ascii="Helvetica" w:hAnsi="Helvetica"/>
                <w:bCs/>
                <w:color w:val="000000"/>
              </w:rPr>
              <w:t>Software</w:t>
            </w:r>
            <w:r w:rsidRPr="00CA32B3">
              <w:rPr>
                <w:rFonts w:ascii="Helvetica" w:hAnsi="Helvetica"/>
                <w:bCs/>
                <w:color w:val="000000"/>
              </w:rPr>
              <w:t xml:space="preserve"> Engineer</w:t>
            </w:r>
            <w:r>
              <w:rPr>
                <w:rFonts w:ascii="Helvetica" w:hAnsi="Helvetica"/>
                <w:bCs/>
                <w:color w:val="000000"/>
              </w:rPr>
              <w:t xml:space="preserve"> (VENEZUELA)</w:t>
            </w:r>
          </w:p>
          <w:p w14:paraId="6FB5279E" w14:textId="77777777" w:rsidR="00036450" w:rsidRPr="00B359E4" w:rsidRDefault="00CA32B3" w:rsidP="00B359E4">
            <w:pPr>
              <w:pStyle w:val="Date"/>
            </w:pPr>
            <w:r>
              <w:t>April 2010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April 2015</w:t>
            </w:r>
          </w:p>
          <w:p w14:paraId="13BDBDC8" w14:textId="77777777" w:rsidR="00CA32B3" w:rsidRDefault="00924B89" w:rsidP="00036450">
            <w:r w:rsidRPr="00CA32B3">
              <w:t>Catholic</w:t>
            </w:r>
            <w:r w:rsidR="00CA32B3" w:rsidRPr="00CA32B3">
              <w:t xml:space="preserve"> Andres Bello University </w:t>
            </w:r>
            <w:r w:rsidR="00CA32B3">
              <w:t>–</w:t>
            </w:r>
            <w:r w:rsidR="00CA32B3" w:rsidRPr="00CA32B3">
              <w:t xml:space="preserve"> Caracas</w:t>
            </w:r>
            <w:r w:rsidR="00CA32B3">
              <w:t>, Venezuela</w:t>
            </w:r>
          </w:p>
          <w:p w14:paraId="71264BFD" w14:textId="77777777" w:rsidR="00CA32B3" w:rsidRDefault="00CA32B3" w:rsidP="00036450"/>
          <w:p w14:paraId="653E1ACD" w14:textId="77777777" w:rsidR="00036450" w:rsidRPr="00B359E4" w:rsidRDefault="00CA32B3" w:rsidP="00B359E4">
            <w:pPr>
              <w:pStyle w:val="Heading4"/>
            </w:pPr>
            <w:r>
              <w:t>International association of certified home inspectors (InterNACHI)</w:t>
            </w:r>
          </w:p>
          <w:p w14:paraId="1A9707E9" w14:textId="4E3B7EB1" w:rsidR="00036450" w:rsidRDefault="00CA32B3" w:rsidP="00036450">
            <w:r w:rsidRPr="00CA32B3">
              <w:t xml:space="preserve">InterNACHI Certified </w:t>
            </w:r>
            <w:r w:rsidR="001A003F">
              <w:t>Professional</w:t>
            </w:r>
            <w:r w:rsidRPr="00CA32B3">
              <w:t xml:space="preserve"> Inspector</w:t>
            </w:r>
            <w:r w:rsidR="00924B89">
              <w:t xml:space="preserve"> </w:t>
            </w:r>
            <w:r w:rsidR="00B253C4">
              <w:t>(2019)</w:t>
            </w:r>
          </w:p>
          <w:p w14:paraId="2F173C87" w14:textId="2B4EF221" w:rsidR="00924B89" w:rsidRDefault="001A003F" w:rsidP="00036450">
            <w:r>
              <w:t xml:space="preserve">Florida Licensed Home Inspector </w:t>
            </w:r>
            <w:r w:rsidR="0031661D">
              <w:t>(2019)</w:t>
            </w:r>
          </w:p>
          <w:p w14:paraId="7A1746E4" w14:textId="77777777" w:rsidR="00191F67" w:rsidRDefault="00191F67" w:rsidP="00036450"/>
          <w:p w14:paraId="735CA69A" w14:textId="7485F69F" w:rsidR="00191F67" w:rsidRDefault="00191F67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ZTM </w:t>
            </w:r>
            <w:r w:rsidR="0083267B">
              <w:rPr>
                <w:b/>
                <w:bCs/>
              </w:rPr>
              <w:t>Academy (Web developing)</w:t>
            </w:r>
          </w:p>
          <w:p w14:paraId="5DA2179D" w14:textId="7ADAF611" w:rsidR="0083267B" w:rsidRDefault="00621721" w:rsidP="00036450">
            <w:r>
              <w:t xml:space="preserve">Complete </w:t>
            </w:r>
            <w:r w:rsidR="00575F79">
              <w:t>Web Developer</w:t>
            </w:r>
            <w:r w:rsidR="00C96008">
              <w:t xml:space="preserve"> Certification (2020)</w:t>
            </w:r>
          </w:p>
          <w:p w14:paraId="6D2E115C" w14:textId="2D74CDD1" w:rsidR="000C286B" w:rsidRDefault="000C286B" w:rsidP="00036450">
            <w:r>
              <w:t>Complete React Developer</w:t>
            </w:r>
            <w:r w:rsidR="00C96008">
              <w:t xml:space="preserve"> Certification (2020)</w:t>
            </w:r>
          </w:p>
          <w:p w14:paraId="3399711F" w14:textId="77777777" w:rsidR="00575F79" w:rsidRPr="00621721" w:rsidRDefault="00575F79" w:rsidP="00036450">
            <w:pPr>
              <w:rPr>
                <w:color w:val="000000" w:themeColor="text1"/>
              </w:rPr>
            </w:pPr>
          </w:p>
          <w:sdt>
            <w:sdtPr>
              <w:id w:val="1001553383"/>
              <w:placeholder>
                <w:docPart w:val="A21008AB6F4F40328A693C65FBD8BD8C"/>
              </w:placeholder>
              <w:temporary/>
              <w:showingPlcHdr/>
              <w15:appearance w15:val="hidden"/>
            </w:sdtPr>
            <w:sdtContent>
              <w:p w14:paraId="389F0ABE" w14:textId="78E39938" w:rsidR="001A003F" w:rsidRPr="001A003F" w:rsidRDefault="001A003F" w:rsidP="001A003F">
                <w:pPr>
                  <w:pStyle w:val="Heading2"/>
                  <w:rPr>
                    <w:rFonts w:asciiTheme="minorHAnsi" w:eastAsiaTheme="minorEastAsia" w:hAnsiTheme="minorHAnsi" w:cstheme="minorBidi"/>
                    <w:szCs w:val="22"/>
                  </w:rPr>
                </w:pPr>
                <w:r w:rsidRPr="00036450">
                  <w:t>WORK EXPERIENCE</w:t>
                </w:r>
              </w:p>
            </w:sdtContent>
          </w:sdt>
          <w:p w14:paraId="3727235A" w14:textId="77777777" w:rsidR="002A374B" w:rsidRDefault="002A374B" w:rsidP="002A374B"/>
          <w:p w14:paraId="088365BA" w14:textId="6806E70D" w:rsidR="00036450" w:rsidRDefault="00CA32B3" w:rsidP="00B359E4">
            <w:pPr>
              <w:pStyle w:val="Heading4"/>
              <w:rPr>
                <w:bCs/>
              </w:rPr>
            </w:pPr>
            <w:r>
              <w:t>Investment TEM 123 C.A (VENEZUELA</w:t>
            </w:r>
            <w:proofErr w:type="gramStart"/>
            <w:r>
              <w:t>) ,</w:t>
            </w:r>
            <w:proofErr w:type="gramEnd"/>
            <w:r w:rsidR="00036450" w:rsidRPr="00036450">
              <w:t xml:space="preserve"> </w:t>
            </w:r>
            <w:r w:rsidR="00C219E4">
              <w:t>Project manager</w:t>
            </w:r>
            <w:r>
              <w:t xml:space="preserve"> assistant </w:t>
            </w:r>
          </w:p>
          <w:p w14:paraId="33E23E94" w14:textId="77777777" w:rsidR="00036450" w:rsidRPr="00036450" w:rsidRDefault="00CA32B3" w:rsidP="00B359E4">
            <w:pPr>
              <w:pStyle w:val="Date"/>
            </w:pPr>
            <w:r>
              <w:t>July 2015</w:t>
            </w:r>
            <w:r w:rsidR="00036450" w:rsidRPr="00036450">
              <w:t>–</w:t>
            </w:r>
            <w:r>
              <w:t>July 2016</w:t>
            </w:r>
          </w:p>
          <w:p w14:paraId="09877B7A" w14:textId="384E536D" w:rsidR="00036450" w:rsidRDefault="00CA32B3" w:rsidP="00036450">
            <w:r w:rsidRPr="00CA32B3">
              <w:t>Inspect</w:t>
            </w:r>
            <w:r w:rsidR="004C7A8E">
              <w:t xml:space="preserve"> </w:t>
            </w:r>
            <w:r w:rsidRPr="00CA32B3">
              <w:t>daily</w:t>
            </w:r>
            <w:r w:rsidR="004C7A8E">
              <w:t xml:space="preserve"> </w:t>
            </w:r>
            <w:r w:rsidR="009B03FE">
              <w:t>schedule</w:t>
            </w:r>
            <w:r w:rsidRPr="00CA32B3">
              <w:t xml:space="preserve"> to assure quality of work, ensures all </w:t>
            </w:r>
            <w:r w:rsidR="009B03FE">
              <w:t>projects</w:t>
            </w:r>
            <w:r w:rsidRPr="00CA32B3">
              <w:t xml:space="preserve"> </w:t>
            </w:r>
            <w:r w:rsidR="009B03FE">
              <w:t>are</w:t>
            </w:r>
            <w:r w:rsidRPr="00CA32B3">
              <w:t xml:space="preserve"> in accordance with plans and specifications and determines the status as it compares to the production schedule.</w:t>
            </w:r>
            <w:r w:rsidR="00036450" w:rsidRPr="00036450">
              <w:t xml:space="preserve"> </w:t>
            </w:r>
          </w:p>
          <w:p w14:paraId="2D98A447" w14:textId="77777777" w:rsidR="004D3011" w:rsidRDefault="004D3011" w:rsidP="00036450"/>
          <w:p w14:paraId="53E31108" w14:textId="5D187201" w:rsidR="004D3011" w:rsidRPr="004D3011" w:rsidRDefault="00CA32B3" w:rsidP="00B359E4">
            <w:pPr>
              <w:pStyle w:val="Heading4"/>
              <w:rPr>
                <w:bCs/>
              </w:rPr>
            </w:pPr>
            <w:r>
              <w:t xml:space="preserve">Marco </w:t>
            </w:r>
            <w:proofErr w:type="spellStart"/>
            <w:r>
              <w:t>Padovan</w:t>
            </w:r>
            <w:proofErr w:type="spellEnd"/>
            <w:r>
              <w:t xml:space="preserve"> International Corp,</w:t>
            </w:r>
            <w:r w:rsidR="004D3011" w:rsidRPr="004D3011">
              <w:t xml:space="preserve"> </w:t>
            </w:r>
            <w:r w:rsidR="00951AEA">
              <w:t>Real State</w:t>
            </w:r>
            <w:r>
              <w:t xml:space="preserve"> assistant</w:t>
            </w:r>
            <w:r w:rsidRPr="004D3011">
              <w:t xml:space="preserve">  </w:t>
            </w:r>
          </w:p>
          <w:p w14:paraId="4911468F" w14:textId="1DF8CC86" w:rsidR="004D3011" w:rsidRPr="004D3011" w:rsidRDefault="00CA32B3" w:rsidP="00B359E4">
            <w:pPr>
              <w:pStyle w:val="Date"/>
            </w:pPr>
            <w:r>
              <w:t>Jan 2018</w:t>
            </w:r>
            <w:r w:rsidR="004D3011" w:rsidRPr="004D3011">
              <w:t>–</w:t>
            </w:r>
            <w:r w:rsidR="009947D0">
              <w:t>April 2019</w:t>
            </w:r>
          </w:p>
          <w:p w14:paraId="36CCAFF2" w14:textId="3B1464F3" w:rsidR="004D3011" w:rsidRDefault="00CA32B3" w:rsidP="004D3011">
            <w:r w:rsidRPr="00CA32B3">
              <w:t xml:space="preserve">Assist to recognize and enforce quality standards through daily inspection of homes under </w:t>
            </w:r>
            <w:proofErr w:type="gramStart"/>
            <w:r w:rsidRPr="00CA32B3">
              <w:t>construction</w:t>
            </w:r>
            <w:proofErr w:type="gramEnd"/>
            <w:r w:rsidR="00036450" w:rsidRPr="004D3011">
              <w:t xml:space="preserve"> </w:t>
            </w:r>
          </w:p>
          <w:p w14:paraId="187194F9" w14:textId="586CCE00" w:rsidR="003D35E4" w:rsidRDefault="003D35E4" w:rsidP="004D3011"/>
          <w:p w14:paraId="6127C305" w14:textId="74CC77BA" w:rsidR="003D35E4" w:rsidRDefault="003D35E4" w:rsidP="004D3011">
            <w:pPr>
              <w:rPr>
                <w:b/>
                <w:bCs/>
              </w:rPr>
            </w:pPr>
            <w:r>
              <w:rPr>
                <w:b/>
                <w:bCs/>
              </w:rPr>
              <w:t>Max Home Inspections</w:t>
            </w:r>
          </w:p>
          <w:p w14:paraId="631A1EF7" w14:textId="423DD5CC" w:rsidR="00FA2B1B" w:rsidRDefault="002612E4" w:rsidP="004D3011">
            <w:r>
              <w:t>May 2019- to date</w:t>
            </w:r>
          </w:p>
          <w:p w14:paraId="593FCD2C" w14:textId="51E37E7F" w:rsidR="00190E85" w:rsidRDefault="00190E85" w:rsidP="004D3011">
            <w:r>
              <w:t xml:space="preserve">Inspector, Inspector manager </w:t>
            </w:r>
          </w:p>
          <w:p w14:paraId="6586A224" w14:textId="12E0AAC3" w:rsidR="004D3011" w:rsidRDefault="002D7B52" w:rsidP="00036450">
            <w:r w:rsidRPr="002D7B52">
              <w:t>Perform multiple inspections per day</w:t>
            </w:r>
            <w:r w:rsidR="003066D7">
              <w:t xml:space="preserve"> </w:t>
            </w:r>
            <w:r w:rsidR="00040746" w:rsidRPr="00040746">
              <w:t xml:space="preserve">identify </w:t>
            </w:r>
            <w:r w:rsidR="0044234E">
              <w:t xml:space="preserve">possible </w:t>
            </w:r>
            <w:r w:rsidR="00040746" w:rsidRPr="00040746">
              <w:t>defects within a home or structure</w:t>
            </w:r>
            <w:r w:rsidR="00F61559">
              <w:t xml:space="preserve"> (residential and commercial)</w:t>
            </w:r>
            <w:r w:rsidR="00190E85">
              <w:t xml:space="preserve"> and supervise other inspectors reports to guarantee correct company </w:t>
            </w:r>
            <w:proofErr w:type="gramStart"/>
            <w:r w:rsidR="00190E85">
              <w:t>standards</w:t>
            </w:r>
            <w:proofErr w:type="gramEnd"/>
          </w:p>
          <w:sdt>
            <w:sdtPr>
              <w:id w:val="1669594239"/>
              <w:placeholder>
                <w:docPart w:val="D38613FDB5B544F1BEFE00B4C710607E"/>
              </w:placeholder>
              <w:temporary/>
              <w:showingPlcHdr/>
              <w15:appearance w15:val="hidden"/>
            </w:sdtPr>
            <w:sdtContent>
              <w:p w14:paraId="7907270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ACE7A63" w14:textId="5C68F6DA" w:rsidR="002C18EE" w:rsidRPr="00B70F45" w:rsidRDefault="00B70F45" w:rsidP="004D3011">
            <w:pPr>
              <w:rPr>
                <w:b/>
                <w:color w:val="000000" w:themeColor="text1"/>
              </w:rPr>
            </w:pPr>
            <w:r w:rsidRPr="00B70F45">
              <w:rPr>
                <w:b/>
                <w:color w:val="000000" w:themeColor="text1"/>
              </w:rPr>
              <w:t>Developer skills</w:t>
            </w:r>
          </w:p>
          <w:p w14:paraId="0315F168" w14:textId="7EC0191C" w:rsidR="003827F0" w:rsidRPr="00B70F45" w:rsidRDefault="005A081A" w:rsidP="004D3011">
            <w:pPr>
              <w:rPr>
                <w:color w:val="000000" w:themeColor="text1"/>
              </w:rPr>
            </w:pPr>
            <w:r w:rsidRPr="00B06560">
              <w:rPr>
                <w:b/>
                <w:bCs/>
                <w:color w:val="000000" w:themeColor="text1"/>
              </w:rPr>
              <w:t>Front End applications</w:t>
            </w:r>
            <w:r w:rsidR="007D47B5" w:rsidRPr="00B70F45">
              <w:rPr>
                <w:color w:val="000000" w:themeColor="text1"/>
              </w:rPr>
              <w:t>:</w:t>
            </w:r>
            <w:r w:rsidRPr="00B70F45">
              <w:rPr>
                <w:color w:val="000000" w:themeColor="text1"/>
              </w:rPr>
              <w:t xml:space="preserve"> React</w:t>
            </w:r>
            <w:r w:rsidR="00EE2DA0" w:rsidRPr="00B70F45">
              <w:rPr>
                <w:color w:val="000000" w:themeColor="text1"/>
              </w:rPr>
              <w:t xml:space="preserve"> (Hooks/Redux)</w:t>
            </w:r>
            <w:r w:rsidRPr="00B70F45">
              <w:rPr>
                <w:color w:val="000000" w:themeColor="text1"/>
              </w:rPr>
              <w:t>,</w:t>
            </w:r>
            <w:r w:rsidR="00AB45E8" w:rsidRPr="00B70F45">
              <w:rPr>
                <w:color w:val="000000" w:themeColor="text1"/>
              </w:rPr>
              <w:t xml:space="preserve"> </w:t>
            </w:r>
            <w:r w:rsidR="007D47B5" w:rsidRPr="00B70F45">
              <w:rPr>
                <w:color w:val="000000" w:themeColor="text1"/>
              </w:rPr>
              <w:t>HTML5, CSS</w:t>
            </w:r>
            <w:r w:rsidRPr="00B70F45">
              <w:rPr>
                <w:color w:val="000000" w:themeColor="text1"/>
              </w:rPr>
              <w:t xml:space="preserve"> </w:t>
            </w:r>
            <w:r w:rsidR="007D47B5" w:rsidRPr="00B70F45">
              <w:rPr>
                <w:color w:val="000000" w:themeColor="text1"/>
              </w:rPr>
              <w:t>(</w:t>
            </w:r>
            <w:proofErr w:type="spellStart"/>
            <w:r w:rsidR="00C40498" w:rsidRPr="00B70F45">
              <w:rPr>
                <w:color w:val="000000" w:themeColor="text1"/>
              </w:rPr>
              <w:t>Scss</w:t>
            </w:r>
            <w:proofErr w:type="spellEnd"/>
            <w:r w:rsidR="00C40498" w:rsidRPr="00B70F45">
              <w:rPr>
                <w:color w:val="000000" w:themeColor="text1"/>
              </w:rPr>
              <w:t>, Bootstrap</w:t>
            </w:r>
            <w:r w:rsidR="003827F0" w:rsidRPr="00B70F45">
              <w:rPr>
                <w:color w:val="000000" w:themeColor="text1"/>
              </w:rPr>
              <w:t>)</w:t>
            </w:r>
            <w:r w:rsidR="007D47B5" w:rsidRPr="00B70F45">
              <w:rPr>
                <w:color w:val="000000" w:themeColor="text1"/>
              </w:rPr>
              <w:t xml:space="preserve">, </w:t>
            </w:r>
            <w:r w:rsidR="00B067AC" w:rsidRPr="00B70F45">
              <w:rPr>
                <w:color w:val="000000" w:themeColor="text1"/>
              </w:rPr>
              <w:t>JavaScript</w:t>
            </w:r>
          </w:p>
          <w:p w14:paraId="685932F8" w14:textId="23030C1C" w:rsidR="00924B89" w:rsidRPr="00B70F45" w:rsidRDefault="003827F0" w:rsidP="004D3011">
            <w:pPr>
              <w:rPr>
                <w:color w:val="000000" w:themeColor="text1"/>
              </w:rPr>
            </w:pPr>
            <w:r w:rsidRPr="00B06560">
              <w:rPr>
                <w:b/>
                <w:bCs/>
                <w:color w:val="000000" w:themeColor="text1"/>
              </w:rPr>
              <w:t>Back End</w:t>
            </w:r>
            <w:r w:rsidR="00B067AC" w:rsidRPr="00B70F45">
              <w:rPr>
                <w:color w:val="000000" w:themeColor="text1"/>
              </w:rPr>
              <w:t>:</w:t>
            </w:r>
            <w:r w:rsidRPr="00B70F45">
              <w:rPr>
                <w:color w:val="000000" w:themeColor="text1"/>
              </w:rPr>
              <w:t xml:space="preserve"> Node JS, </w:t>
            </w:r>
            <w:proofErr w:type="spellStart"/>
            <w:r w:rsidRPr="00B70F45">
              <w:rPr>
                <w:color w:val="000000" w:themeColor="text1"/>
              </w:rPr>
              <w:t>PostgresSQL</w:t>
            </w:r>
            <w:proofErr w:type="spellEnd"/>
            <w:r w:rsidR="00B24824" w:rsidRPr="00B70F45">
              <w:rPr>
                <w:color w:val="000000" w:themeColor="text1"/>
              </w:rPr>
              <w:t>,</w:t>
            </w:r>
            <w:r w:rsidR="00B067AC" w:rsidRPr="00B70F45">
              <w:rPr>
                <w:color w:val="000000" w:themeColor="text1"/>
              </w:rPr>
              <w:t xml:space="preserve"> </w:t>
            </w:r>
            <w:proofErr w:type="spellStart"/>
            <w:r w:rsidR="00B24824" w:rsidRPr="00B70F45">
              <w:rPr>
                <w:color w:val="000000" w:themeColor="text1"/>
              </w:rPr>
              <w:t>Firabase</w:t>
            </w:r>
            <w:proofErr w:type="spellEnd"/>
            <w:r w:rsidR="00B24824" w:rsidRPr="00B70F45">
              <w:rPr>
                <w:color w:val="000000" w:themeColor="text1"/>
              </w:rPr>
              <w:t xml:space="preserve"> (Google database), Heroku</w:t>
            </w:r>
          </w:p>
          <w:p w14:paraId="44AFE3B1" w14:textId="77777777" w:rsidR="002C18EE" w:rsidRDefault="002C18EE" w:rsidP="004D3011">
            <w:pPr>
              <w:rPr>
                <w:b/>
                <w:bCs/>
                <w:color w:val="000000" w:themeColor="text1"/>
              </w:rPr>
            </w:pPr>
          </w:p>
          <w:p w14:paraId="3B579699" w14:textId="77777777" w:rsidR="002C18EE" w:rsidRDefault="002C18EE" w:rsidP="002C18EE">
            <w:pPr>
              <w:rPr>
                <w:b/>
                <w:bCs/>
                <w:color w:val="000000" w:themeColor="text1"/>
              </w:rPr>
            </w:pPr>
            <w:r w:rsidRPr="00924B89">
              <w:rPr>
                <w:b/>
                <w:bCs/>
                <w:color w:val="000000" w:themeColor="text1"/>
              </w:rPr>
              <w:t>Communication skills</w:t>
            </w:r>
          </w:p>
          <w:p w14:paraId="2A392D72" w14:textId="77777777" w:rsidR="002C18EE" w:rsidRDefault="002C18EE" w:rsidP="002C18EE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English/Spanish</w:t>
            </w:r>
          </w:p>
          <w:p w14:paraId="7716A8D3" w14:textId="77777777" w:rsidR="002C18EE" w:rsidRDefault="002C18EE" w:rsidP="004D3011">
            <w:pPr>
              <w:rPr>
                <w:b/>
                <w:bCs/>
                <w:color w:val="000000" w:themeColor="text1"/>
              </w:rPr>
            </w:pPr>
          </w:p>
          <w:p w14:paraId="63A31F4D" w14:textId="0EBDF9E2" w:rsidR="002C18EE" w:rsidRDefault="00B70F45" w:rsidP="004D301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Personal skills</w:t>
            </w:r>
          </w:p>
          <w:p w14:paraId="6B7FAC3D" w14:textId="77777777" w:rsidR="002C18EE" w:rsidRPr="00B70F45" w:rsidRDefault="002C18EE" w:rsidP="002C18EE">
            <w:pPr>
              <w:rPr>
                <w:color w:val="000000" w:themeColor="text1"/>
              </w:rPr>
            </w:pPr>
            <w:r w:rsidRPr="00B70F45">
              <w:rPr>
                <w:color w:val="000000" w:themeColor="text1"/>
              </w:rPr>
              <w:t>Planning and Organization</w:t>
            </w:r>
          </w:p>
          <w:p w14:paraId="1BFF9A12" w14:textId="6B9EF3DB" w:rsidR="002C18EE" w:rsidRDefault="002C18EE" w:rsidP="002C18EE">
            <w:pPr>
              <w:rPr>
                <w:color w:val="000000" w:themeColor="text1"/>
              </w:rPr>
            </w:pPr>
            <w:r w:rsidRPr="00B70F45">
              <w:rPr>
                <w:color w:val="000000" w:themeColor="text1"/>
              </w:rPr>
              <w:t>Willingness to Learn</w:t>
            </w:r>
            <w:r w:rsidR="00B70F45">
              <w:rPr>
                <w:color w:val="000000" w:themeColor="text1"/>
              </w:rPr>
              <w:t xml:space="preserve"> and fast </w:t>
            </w:r>
            <w:proofErr w:type="gramStart"/>
            <w:r w:rsidR="00C620D9">
              <w:rPr>
                <w:color w:val="000000" w:themeColor="text1"/>
              </w:rPr>
              <w:t>learner</w:t>
            </w:r>
            <w:proofErr w:type="gramEnd"/>
          </w:p>
          <w:p w14:paraId="69293AB6" w14:textId="6C1B160A" w:rsidR="00C620D9" w:rsidRDefault="00C620D9" w:rsidP="002C18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People skills and team player</w:t>
            </w:r>
          </w:p>
          <w:p w14:paraId="455C1D84" w14:textId="28623A7E" w:rsidR="00C620D9" w:rsidRDefault="00C620D9" w:rsidP="002C18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Abide by the rules </w:t>
            </w:r>
            <w:r w:rsidR="00B06560">
              <w:rPr>
                <w:color w:val="000000" w:themeColor="text1"/>
              </w:rPr>
              <w:t xml:space="preserve">and </w:t>
            </w:r>
            <w:proofErr w:type="gramStart"/>
            <w:r w:rsidR="00B06560">
              <w:rPr>
                <w:color w:val="000000" w:themeColor="text1"/>
              </w:rPr>
              <w:t>responsible</w:t>
            </w:r>
            <w:proofErr w:type="gramEnd"/>
            <w:r w:rsidR="00B06560">
              <w:rPr>
                <w:color w:val="000000" w:themeColor="text1"/>
              </w:rPr>
              <w:t xml:space="preserve"> </w:t>
            </w:r>
          </w:p>
          <w:p w14:paraId="2A5C1D59" w14:textId="19954641" w:rsidR="00B06560" w:rsidRDefault="00B06560" w:rsidP="002C18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Good communication </w:t>
            </w:r>
          </w:p>
          <w:p w14:paraId="24B8A1BC" w14:textId="074A13BD" w:rsidR="00B06560" w:rsidRDefault="00B06560" w:rsidP="002C18EE">
            <w:pPr>
              <w:rPr>
                <w:color w:val="000000" w:themeColor="text1"/>
              </w:rPr>
            </w:pPr>
          </w:p>
          <w:p w14:paraId="5FBC38B3" w14:textId="77777777" w:rsidR="00C620D9" w:rsidRDefault="00C620D9" w:rsidP="002C18EE">
            <w:pPr>
              <w:rPr>
                <w:color w:val="000000" w:themeColor="text1"/>
              </w:rPr>
            </w:pPr>
          </w:p>
          <w:p w14:paraId="01B634BE" w14:textId="77777777" w:rsidR="00B70F45" w:rsidRPr="00B70F45" w:rsidRDefault="00B70F45" w:rsidP="002C18EE">
            <w:pPr>
              <w:rPr>
                <w:color w:val="000000" w:themeColor="text1"/>
              </w:rPr>
            </w:pPr>
          </w:p>
          <w:p w14:paraId="5E25CEE9" w14:textId="77777777" w:rsidR="002C18EE" w:rsidRDefault="002C18EE" w:rsidP="004D3011">
            <w:pPr>
              <w:rPr>
                <w:b/>
                <w:bCs/>
                <w:color w:val="000000" w:themeColor="text1"/>
              </w:rPr>
            </w:pPr>
          </w:p>
          <w:p w14:paraId="4105411D" w14:textId="77777777" w:rsidR="00924B89" w:rsidRPr="00924B89" w:rsidRDefault="00924B89" w:rsidP="004D3011">
            <w:pPr>
              <w:rPr>
                <w:color w:val="FFFFFF" w:themeColor="background1"/>
              </w:rPr>
            </w:pPr>
          </w:p>
        </w:tc>
      </w:tr>
    </w:tbl>
    <w:p w14:paraId="6C89F489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DFF8" w14:textId="77777777" w:rsidR="0052454D" w:rsidRDefault="0052454D" w:rsidP="000C45FF">
      <w:r>
        <w:separator/>
      </w:r>
    </w:p>
  </w:endnote>
  <w:endnote w:type="continuationSeparator" w:id="0">
    <w:p w14:paraId="0F6DF084" w14:textId="77777777" w:rsidR="0052454D" w:rsidRDefault="0052454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A10C" w14:textId="77777777" w:rsidR="0052454D" w:rsidRDefault="0052454D" w:rsidP="000C45FF">
      <w:r>
        <w:separator/>
      </w:r>
    </w:p>
  </w:footnote>
  <w:footnote w:type="continuationSeparator" w:id="0">
    <w:p w14:paraId="2C128550" w14:textId="77777777" w:rsidR="0052454D" w:rsidRDefault="0052454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B32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017F7" wp14:editId="4B844BC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3"/>
    <w:rsid w:val="00010369"/>
    <w:rsid w:val="0001682D"/>
    <w:rsid w:val="00036450"/>
    <w:rsid w:val="00040746"/>
    <w:rsid w:val="00094499"/>
    <w:rsid w:val="000C286B"/>
    <w:rsid w:val="000C45FF"/>
    <w:rsid w:val="000E3FD1"/>
    <w:rsid w:val="0010620F"/>
    <w:rsid w:val="00112054"/>
    <w:rsid w:val="001525E1"/>
    <w:rsid w:val="00180329"/>
    <w:rsid w:val="0019001F"/>
    <w:rsid w:val="00190E85"/>
    <w:rsid w:val="00191F67"/>
    <w:rsid w:val="001A003F"/>
    <w:rsid w:val="001A74A5"/>
    <w:rsid w:val="001B2ABD"/>
    <w:rsid w:val="001E0391"/>
    <w:rsid w:val="001E1759"/>
    <w:rsid w:val="001F1ECC"/>
    <w:rsid w:val="001F5B4B"/>
    <w:rsid w:val="002304C8"/>
    <w:rsid w:val="002400EB"/>
    <w:rsid w:val="00256CF7"/>
    <w:rsid w:val="002612E4"/>
    <w:rsid w:val="0026401A"/>
    <w:rsid w:val="00281FD5"/>
    <w:rsid w:val="00290622"/>
    <w:rsid w:val="002A2DAA"/>
    <w:rsid w:val="002A374B"/>
    <w:rsid w:val="002C18EE"/>
    <w:rsid w:val="002D7B52"/>
    <w:rsid w:val="0030481B"/>
    <w:rsid w:val="00305A18"/>
    <w:rsid w:val="003066D7"/>
    <w:rsid w:val="003156FC"/>
    <w:rsid w:val="0031661D"/>
    <w:rsid w:val="003254B5"/>
    <w:rsid w:val="00354F3A"/>
    <w:rsid w:val="0037121F"/>
    <w:rsid w:val="003827F0"/>
    <w:rsid w:val="003A6B7D"/>
    <w:rsid w:val="003B06CA"/>
    <w:rsid w:val="003D35E4"/>
    <w:rsid w:val="004071FC"/>
    <w:rsid w:val="00413913"/>
    <w:rsid w:val="0044234E"/>
    <w:rsid w:val="00445947"/>
    <w:rsid w:val="00455437"/>
    <w:rsid w:val="004813B3"/>
    <w:rsid w:val="004815C7"/>
    <w:rsid w:val="00496591"/>
    <w:rsid w:val="004C63E4"/>
    <w:rsid w:val="004C7A8E"/>
    <w:rsid w:val="004D3011"/>
    <w:rsid w:val="0052454D"/>
    <w:rsid w:val="005262AC"/>
    <w:rsid w:val="00543C98"/>
    <w:rsid w:val="00575F79"/>
    <w:rsid w:val="005A081A"/>
    <w:rsid w:val="005E35DA"/>
    <w:rsid w:val="005E39D5"/>
    <w:rsid w:val="00600670"/>
    <w:rsid w:val="0062123A"/>
    <w:rsid w:val="00621721"/>
    <w:rsid w:val="00633EAA"/>
    <w:rsid w:val="00646E75"/>
    <w:rsid w:val="006771D0"/>
    <w:rsid w:val="006923EF"/>
    <w:rsid w:val="00715E66"/>
    <w:rsid w:val="00715FCB"/>
    <w:rsid w:val="00743101"/>
    <w:rsid w:val="007775E1"/>
    <w:rsid w:val="007867A0"/>
    <w:rsid w:val="007927F5"/>
    <w:rsid w:val="007D47B5"/>
    <w:rsid w:val="007F1800"/>
    <w:rsid w:val="00802CA0"/>
    <w:rsid w:val="0083267B"/>
    <w:rsid w:val="008A0A0A"/>
    <w:rsid w:val="008A4A12"/>
    <w:rsid w:val="00924B89"/>
    <w:rsid w:val="009260CD"/>
    <w:rsid w:val="009319DD"/>
    <w:rsid w:val="00951AEA"/>
    <w:rsid w:val="00952C25"/>
    <w:rsid w:val="009947D0"/>
    <w:rsid w:val="00995555"/>
    <w:rsid w:val="009B03FE"/>
    <w:rsid w:val="009D505C"/>
    <w:rsid w:val="00A2118D"/>
    <w:rsid w:val="00AB45E8"/>
    <w:rsid w:val="00AD76E2"/>
    <w:rsid w:val="00B06560"/>
    <w:rsid w:val="00B067AC"/>
    <w:rsid w:val="00B20152"/>
    <w:rsid w:val="00B24824"/>
    <w:rsid w:val="00B253C4"/>
    <w:rsid w:val="00B315F2"/>
    <w:rsid w:val="00B359E4"/>
    <w:rsid w:val="00B57D98"/>
    <w:rsid w:val="00B70850"/>
    <w:rsid w:val="00B70F45"/>
    <w:rsid w:val="00B80942"/>
    <w:rsid w:val="00C066B6"/>
    <w:rsid w:val="00C219E4"/>
    <w:rsid w:val="00C37BA1"/>
    <w:rsid w:val="00C40498"/>
    <w:rsid w:val="00C4674C"/>
    <w:rsid w:val="00C506CF"/>
    <w:rsid w:val="00C620D9"/>
    <w:rsid w:val="00C72BED"/>
    <w:rsid w:val="00C9578B"/>
    <w:rsid w:val="00C96008"/>
    <w:rsid w:val="00CA32B3"/>
    <w:rsid w:val="00CB0055"/>
    <w:rsid w:val="00CF6033"/>
    <w:rsid w:val="00D11B5E"/>
    <w:rsid w:val="00D2522B"/>
    <w:rsid w:val="00D422DE"/>
    <w:rsid w:val="00D5459D"/>
    <w:rsid w:val="00DA1F4D"/>
    <w:rsid w:val="00DC5D58"/>
    <w:rsid w:val="00DD172A"/>
    <w:rsid w:val="00DE3573"/>
    <w:rsid w:val="00E25A26"/>
    <w:rsid w:val="00E4381A"/>
    <w:rsid w:val="00E55D74"/>
    <w:rsid w:val="00ED0CD2"/>
    <w:rsid w:val="00EE2DA0"/>
    <w:rsid w:val="00F60274"/>
    <w:rsid w:val="00F61559"/>
    <w:rsid w:val="00F77FB9"/>
    <w:rsid w:val="00FA2B1B"/>
    <w:rsid w:val="00FB068F"/>
    <w:rsid w:val="00FD631F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0A58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2B3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genta-malasada-b84075.netlify.ap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C6025105E42A8B663A7542133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F18D-6EBF-40E7-82D9-81B12DB2F2F9}"/>
      </w:docPartPr>
      <w:docPartBody>
        <w:p w:rsidR="00E86EF1" w:rsidRDefault="00017AD2">
          <w:pPr>
            <w:pStyle w:val="274C6025105E42A8B663A7542133771E"/>
          </w:pPr>
          <w:r w:rsidRPr="00D5459D">
            <w:t>Profile</w:t>
          </w:r>
        </w:p>
      </w:docPartBody>
    </w:docPart>
    <w:docPart>
      <w:docPartPr>
        <w:name w:val="0F00CAE0A52F40728273488D993E0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28817-51C9-49ED-99F9-A2349600DCBC}"/>
      </w:docPartPr>
      <w:docPartBody>
        <w:p w:rsidR="00E86EF1" w:rsidRDefault="00017AD2">
          <w:pPr>
            <w:pStyle w:val="0F00CAE0A52F40728273488D993E025F"/>
          </w:pPr>
          <w:r w:rsidRPr="00CB0055">
            <w:t>Contact</w:t>
          </w:r>
        </w:p>
      </w:docPartBody>
    </w:docPart>
    <w:docPart>
      <w:docPartPr>
        <w:name w:val="DD584BD546F34F9B8F45798F28F7E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1417B-34C7-4CB7-88A2-A52F5D82A891}"/>
      </w:docPartPr>
      <w:docPartBody>
        <w:p w:rsidR="00E86EF1" w:rsidRDefault="00017AD2">
          <w:pPr>
            <w:pStyle w:val="DD584BD546F34F9B8F45798F28F7EED4"/>
          </w:pPr>
          <w:r w:rsidRPr="004D3011">
            <w:t>PHONE:</w:t>
          </w:r>
        </w:p>
      </w:docPartBody>
    </w:docPart>
    <w:docPart>
      <w:docPartPr>
        <w:name w:val="C74999A4128647B4801DFA09EAF0B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833E-1E32-425D-8FDB-B09534D31FE2}"/>
      </w:docPartPr>
      <w:docPartBody>
        <w:p w:rsidR="00E86EF1" w:rsidRDefault="00017AD2">
          <w:pPr>
            <w:pStyle w:val="C74999A4128647B4801DFA09EAF0BA48"/>
          </w:pPr>
          <w:r w:rsidRPr="004D3011">
            <w:t>EMAIL:</w:t>
          </w:r>
        </w:p>
      </w:docPartBody>
    </w:docPart>
    <w:docPart>
      <w:docPartPr>
        <w:name w:val="7FCFF53F44A540678ECCEFD241BFD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8C6A1-4803-47FA-8299-A2F42A4B6F36}"/>
      </w:docPartPr>
      <w:docPartBody>
        <w:p w:rsidR="00E86EF1" w:rsidRDefault="00017AD2">
          <w:pPr>
            <w:pStyle w:val="7FCFF53F44A540678ECCEFD241BFDAD2"/>
          </w:pPr>
          <w:r w:rsidRPr="00036450">
            <w:t>EDUCATION</w:t>
          </w:r>
        </w:p>
      </w:docPartBody>
    </w:docPart>
    <w:docPart>
      <w:docPartPr>
        <w:name w:val="D38613FDB5B544F1BEFE00B4C7106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97DD5-DB56-4713-AF3A-666839EC8263}"/>
      </w:docPartPr>
      <w:docPartBody>
        <w:p w:rsidR="00E86EF1" w:rsidRDefault="00017AD2">
          <w:pPr>
            <w:pStyle w:val="D38613FDB5B544F1BEFE00B4C710607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A21008AB6F4F40328A693C65FBD8B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2926E-9C5A-485F-82A7-72558ECF9DB5}"/>
      </w:docPartPr>
      <w:docPartBody>
        <w:p w:rsidR="00983983" w:rsidRDefault="00EC6A1B" w:rsidP="00EC6A1B">
          <w:pPr>
            <w:pStyle w:val="A21008AB6F4F40328A693C65FBD8BD8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F1"/>
    <w:rsid w:val="00017AD2"/>
    <w:rsid w:val="00513200"/>
    <w:rsid w:val="00583D31"/>
    <w:rsid w:val="005A0395"/>
    <w:rsid w:val="00983983"/>
    <w:rsid w:val="00B0209B"/>
    <w:rsid w:val="00D42D7F"/>
    <w:rsid w:val="00E65C7A"/>
    <w:rsid w:val="00E86EF1"/>
    <w:rsid w:val="00EC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4C6025105E42A8B663A7542133771E">
    <w:name w:val="274C6025105E42A8B663A7542133771E"/>
  </w:style>
  <w:style w:type="paragraph" w:customStyle="1" w:styleId="0F00CAE0A52F40728273488D993E025F">
    <w:name w:val="0F00CAE0A52F40728273488D993E025F"/>
  </w:style>
  <w:style w:type="paragraph" w:customStyle="1" w:styleId="DD584BD546F34F9B8F45798F28F7EED4">
    <w:name w:val="DD584BD546F34F9B8F45798F28F7EED4"/>
  </w:style>
  <w:style w:type="paragraph" w:customStyle="1" w:styleId="C74999A4128647B4801DFA09EAF0BA48">
    <w:name w:val="C74999A4128647B4801DFA09EAF0BA4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FCFF53F44A540678ECCEFD241BFDAD2">
    <w:name w:val="7FCFF53F44A540678ECCEFD241BFDAD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38613FDB5B544F1BEFE00B4C710607E">
    <w:name w:val="D38613FDB5B544F1BEFE00B4C710607E"/>
  </w:style>
  <w:style w:type="paragraph" w:customStyle="1" w:styleId="A21008AB6F4F40328A693C65FBD8BD8C">
    <w:name w:val="A21008AB6F4F40328A693C65FBD8BD8C"/>
    <w:rsid w:val="00EC6A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2019-04-23T21:09:00Z</dcterms:created>
  <dcterms:modified xsi:type="dcterms:W3CDTF">2023-02-11T22:29:00Z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